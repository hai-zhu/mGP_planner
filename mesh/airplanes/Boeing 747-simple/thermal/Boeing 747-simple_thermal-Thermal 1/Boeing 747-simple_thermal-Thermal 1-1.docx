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:rsidTr="00A43A5B">
        <w:trPr>
          <w:cantSplit/>
          <w:trHeight w:val="4488"/>
        </w:trPr>
        <w:tc>
          <w:tcPr>
            <w:tcW w:w="6285" w:type="dxa"/>
          </w:tcPr>
          <w:p w:rsidR="00F448BC" w:rsidRDefault="00EB1F25" w:rsidP="00A43A5B">
            <w:pPr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3853815" cy="2021205"/>
                  <wp:effectExtent l="0" t="0" r="0" b="0"/>
                  <wp:docPr id="3" name="图片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02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a9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:rsidR="00B77317" w:rsidRPr="00CD1539" w:rsidRDefault="00EB1F25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Boeing 747-simple_thermal</w:t>
                  </w:r>
                </w:p>
                <w:p w:rsidR="00B77317" w:rsidRPr="00CD1539" w:rsidRDefault="00B77317" w:rsidP="00E217C8">
                  <w:pPr>
                    <w:rPr>
                      <w:rStyle w:val="a3"/>
                      <w:sz w:val="20"/>
                      <w:szCs w:val="20"/>
                    </w:rPr>
                  </w:pPr>
                </w:p>
                <w:p w:rsidR="00B77317" w:rsidRPr="00CD1539" w:rsidRDefault="00EB1F25" w:rsidP="009C008A">
                  <w:pPr>
                    <w:rPr>
                      <w:rStyle w:val="a3"/>
                      <w:sz w:val="20"/>
                      <w:szCs w:val="20"/>
                    </w:rPr>
                  </w:pPr>
                  <w:r>
                    <w:rPr>
                      <w:rStyle w:val="a3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a3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a3"/>
                      <w:rFonts w:hint="eastAsia"/>
                      <w:b w:val="0"/>
                      <w:sz w:val="20"/>
                      <w:szCs w:val="20"/>
                    </w:rPr>
                    <w:t>2020</w:t>
                  </w:r>
                  <w:r>
                    <w:rPr>
                      <w:rStyle w:val="a3"/>
                      <w:rFonts w:hint="eastAsia"/>
                      <w:b w:val="0"/>
                      <w:sz w:val="20"/>
                      <w:szCs w:val="20"/>
                    </w:rPr>
                    <w:t>年</w:t>
                  </w:r>
                  <w:r>
                    <w:rPr>
                      <w:rStyle w:val="a3"/>
                      <w:rFonts w:hint="eastAsia"/>
                      <w:b w:val="0"/>
                      <w:sz w:val="20"/>
                      <w:szCs w:val="20"/>
                    </w:rPr>
                    <w:t>8</w:t>
                  </w:r>
                  <w:r>
                    <w:rPr>
                      <w:rStyle w:val="a3"/>
                      <w:rFonts w:hint="eastAsia"/>
                      <w:b w:val="0"/>
                      <w:sz w:val="20"/>
                      <w:szCs w:val="20"/>
                    </w:rPr>
                    <w:t>月</w:t>
                  </w:r>
                  <w:r>
                    <w:rPr>
                      <w:rStyle w:val="a3"/>
                      <w:rFonts w:hint="eastAsia"/>
                      <w:b w:val="0"/>
                      <w:sz w:val="20"/>
                      <w:szCs w:val="20"/>
                    </w:rPr>
                    <w:t>30</w:t>
                  </w:r>
                  <w:r>
                    <w:rPr>
                      <w:rStyle w:val="a3"/>
                      <w:rFonts w:hint="eastAsia"/>
                      <w:b w:val="0"/>
                      <w:sz w:val="20"/>
                      <w:szCs w:val="20"/>
                    </w:rPr>
                    <w:t>日</w:t>
                  </w:r>
                  <w:r w:rsidR="00B77317" w:rsidRPr="00CD1539">
                    <w:rPr>
                      <w:rStyle w:val="a3"/>
                      <w:sz w:val="20"/>
                      <w:szCs w:val="20"/>
                    </w:rPr>
                    <w:br/>
                  </w:r>
                  <w:r>
                    <w:rPr>
                      <w:rStyle w:val="a3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a3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a3"/>
                      <w:b w:val="0"/>
                      <w:sz w:val="20"/>
                      <w:szCs w:val="20"/>
                    </w:rPr>
                    <w:t>Solidworks</w:t>
                  </w:r>
                </w:p>
                <w:p w:rsidR="00B77317" w:rsidRPr="00CD1539" w:rsidRDefault="00EB1F25" w:rsidP="009C008A">
                  <w:pPr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a3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a3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a3"/>
                      <w:b w:val="0"/>
                      <w:sz w:val="20"/>
                      <w:szCs w:val="20"/>
                    </w:rPr>
                    <w:t>Thermal 1</w:t>
                  </w:r>
                </w:p>
                <w:p w:rsidR="00B77317" w:rsidRPr="006A441F" w:rsidRDefault="00EB1F25" w:rsidP="00EB1F25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a3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a3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a3"/>
                      <w:b w:val="0"/>
                    </w:rPr>
                    <w:t xml:space="preserve"> </w:t>
                  </w:r>
                  <w:r>
                    <w:rPr>
                      <w:rStyle w:val="a3"/>
                      <w:b w:val="0"/>
                      <w:sz w:val="20"/>
                      <w:szCs w:val="20"/>
                    </w:rPr>
                    <w:t>Thermal(Steady state)</w:t>
                  </w:r>
                </w:p>
              </w:tc>
            </w:tr>
            <w:tr w:rsidR="00B7731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:rsidR="00B77317" w:rsidRDefault="00EB1F25" w:rsidP="00E3408D">
                      <w:pPr>
                        <w:pStyle w:val="TOC"/>
                      </w:pPr>
                      <w:r>
                        <w:t>Table of Contents</w:t>
                      </w:r>
                    </w:p>
                    <w:p w:rsidR="00EB1F25" w:rsidRDefault="001041F1">
                      <w:pPr>
                        <w:pStyle w:val="11"/>
                        <w:rPr>
                          <w:noProof/>
                          <w:kern w:val="2"/>
                          <w:sz w:val="21"/>
                          <w:lang w:eastAsia="zh-CN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49721990" w:history="1">
                        <w:r w:rsidR="00EB1F25" w:rsidRPr="0026198B">
                          <w:rPr>
                            <w:rStyle w:val="ac"/>
                            <w:noProof/>
                          </w:rPr>
                          <w:t>Description</w:t>
                        </w:r>
                        <w:r w:rsidR="00EB1F25">
                          <w:rPr>
                            <w:noProof/>
                            <w:webHidden/>
                          </w:rPr>
                          <w:tab/>
                        </w:r>
                        <w:r w:rsidR="00EB1F25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EB1F25">
                          <w:rPr>
                            <w:noProof/>
                            <w:webHidden/>
                          </w:rPr>
                          <w:instrText xml:space="preserve"> PAGEREF _Toc49721990 \h </w:instrText>
                        </w:r>
                        <w:r w:rsidR="00EB1F25">
                          <w:rPr>
                            <w:noProof/>
                            <w:webHidden/>
                          </w:rPr>
                        </w:r>
                        <w:r w:rsidR="00EB1F25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EB1F25">
                          <w:rPr>
                            <w:noProof/>
                            <w:webHidden/>
                          </w:rPr>
                          <w:t>1</w:t>
                        </w:r>
                        <w:r w:rsidR="00EB1F25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B1F25" w:rsidRDefault="00EB1F25">
                      <w:pPr>
                        <w:pStyle w:val="11"/>
                        <w:rPr>
                          <w:noProof/>
                          <w:kern w:val="2"/>
                          <w:sz w:val="21"/>
                          <w:lang w:eastAsia="zh-CN"/>
                        </w:rPr>
                      </w:pPr>
                      <w:hyperlink w:anchor="_Toc49721991" w:history="1">
                        <w:r w:rsidRPr="0026198B">
                          <w:rPr>
                            <w:rStyle w:val="ac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_Toc49721991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B1F25" w:rsidRDefault="00EB1F25">
                      <w:pPr>
                        <w:pStyle w:val="11"/>
                        <w:rPr>
                          <w:noProof/>
                          <w:kern w:val="2"/>
                          <w:sz w:val="21"/>
                          <w:lang w:eastAsia="zh-CN"/>
                        </w:rPr>
                      </w:pPr>
                      <w:hyperlink w:anchor="_Toc49721992" w:history="1">
                        <w:r w:rsidRPr="0026198B">
                          <w:rPr>
                            <w:rStyle w:val="ac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_Toc49721992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B1F25" w:rsidRDefault="00EB1F25">
                      <w:pPr>
                        <w:pStyle w:val="11"/>
                        <w:rPr>
                          <w:noProof/>
                          <w:kern w:val="2"/>
                          <w:sz w:val="21"/>
                          <w:lang w:eastAsia="zh-CN"/>
                        </w:rPr>
                      </w:pPr>
                      <w:hyperlink w:anchor="_Toc49721993" w:history="1">
                        <w:r w:rsidRPr="0026198B">
                          <w:rPr>
                            <w:rStyle w:val="ac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_Toc49721993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B1F25" w:rsidRDefault="00EB1F25">
                      <w:pPr>
                        <w:pStyle w:val="11"/>
                        <w:rPr>
                          <w:noProof/>
                          <w:kern w:val="2"/>
                          <w:sz w:val="21"/>
                          <w:lang w:eastAsia="zh-CN"/>
                        </w:rPr>
                      </w:pPr>
                      <w:hyperlink w:anchor="_Toc49721994" w:history="1">
                        <w:r w:rsidRPr="0026198B">
                          <w:rPr>
                            <w:rStyle w:val="ac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_Toc49721994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B1F25" w:rsidRDefault="00EB1F25">
                      <w:pPr>
                        <w:pStyle w:val="11"/>
                        <w:rPr>
                          <w:noProof/>
                          <w:kern w:val="2"/>
                          <w:sz w:val="21"/>
                          <w:lang w:eastAsia="zh-CN"/>
                        </w:rPr>
                      </w:pPr>
                      <w:hyperlink w:anchor="_Toc49721995" w:history="1">
                        <w:r w:rsidRPr="0026198B">
                          <w:rPr>
                            <w:rStyle w:val="ac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_Toc49721995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B1F25" w:rsidRDefault="00EB1F25">
                      <w:pPr>
                        <w:pStyle w:val="11"/>
                        <w:rPr>
                          <w:noProof/>
                          <w:kern w:val="2"/>
                          <w:sz w:val="21"/>
                          <w:lang w:eastAsia="zh-CN"/>
                        </w:rPr>
                      </w:pPr>
                      <w:hyperlink w:anchor="_Toc49721996" w:history="1">
                        <w:r w:rsidRPr="0026198B">
                          <w:rPr>
                            <w:rStyle w:val="ac"/>
                            <w:noProof/>
                          </w:rPr>
                          <w:t>Thermal Loads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_Toc49721996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B1F25" w:rsidRDefault="00EB1F25">
                      <w:pPr>
                        <w:pStyle w:val="11"/>
                        <w:rPr>
                          <w:noProof/>
                          <w:kern w:val="2"/>
                          <w:sz w:val="21"/>
                          <w:lang w:eastAsia="zh-CN"/>
                        </w:rPr>
                      </w:pPr>
                      <w:hyperlink w:anchor="_Toc49721997" w:history="1">
                        <w:r w:rsidRPr="0026198B">
                          <w:rPr>
                            <w:rStyle w:val="ac"/>
                            <w:noProof/>
                          </w:rPr>
                          <w:t>Contact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_Toc49721997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B1F25" w:rsidRDefault="00EB1F25">
                      <w:pPr>
                        <w:pStyle w:val="11"/>
                        <w:rPr>
                          <w:noProof/>
                          <w:kern w:val="2"/>
                          <w:sz w:val="21"/>
                          <w:lang w:eastAsia="zh-CN"/>
                        </w:rPr>
                      </w:pPr>
                      <w:hyperlink w:anchor="_Toc49721998" w:history="1">
                        <w:r w:rsidRPr="0026198B">
                          <w:rPr>
                            <w:rStyle w:val="ac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_Toc49721998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B1F25" w:rsidRDefault="00EB1F25">
                      <w:pPr>
                        <w:pStyle w:val="11"/>
                        <w:rPr>
                          <w:noProof/>
                          <w:kern w:val="2"/>
                          <w:sz w:val="21"/>
                          <w:lang w:eastAsia="zh-CN"/>
                        </w:rPr>
                      </w:pPr>
                      <w:hyperlink w:anchor="_Toc49721999" w:history="1">
                        <w:r w:rsidRPr="0026198B">
                          <w:rPr>
                            <w:rStyle w:val="ac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_Toc49721999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B1F25" w:rsidRDefault="00EB1F25">
                      <w:pPr>
                        <w:pStyle w:val="11"/>
                        <w:rPr>
                          <w:noProof/>
                          <w:kern w:val="2"/>
                          <w:sz w:val="21"/>
                          <w:lang w:eastAsia="zh-CN"/>
                        </w:rPr>
                      </w:pPr>
                      <w:hyperlink w:anchor="_Toc49722000" w:history="1">
                        <w:r w:rsidRPr="0026198B">
                          <w:rPr>
                            <w:rStyle w:val="ac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_Toc49722000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B1F25" w:rsidRDefault="00EB1F25">
                      <w:pPr>
                        <w:pStyle w:val="11"/>
                        <w:rPr>
                          <w:noProof/>
                          <w:kern w:val="2"/>
                          <w:sz w:val="21"/>
                          <w:lang w:eastAsia="zh-CN"/>
                        </w:rPr>
                      </w:pPr>
                      <w:hyperlink w:anchor="_Toc49722001" w:history="1">
                        <w:r w:rsidRPr="0026198B">
                          <w:rPr>
                            <w:rStyle w:val="ac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_Toc49722001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77317" w:rsidRPr="00EF5B54" w:rsidRDefault="001041F1" w:rsidP="00E3408D">
                      <w:pPr>
                        <w:pStyle w:val="1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:rsidR="00F448BC" w:rsidRDefault="00F448BC" w:rsidP="00A5373F"/>
        </w:tc>
      </w:tr>
      <w:tr w:rsidR="00F448BC" w:rsidTr="00BE081A">
        <w:trPr>
          <w:cantSplit/>
          <w:trHeight w:val="3924"/>
        </w:trPr>
        <w:tc>
          <w:tcPr>
            <w:tcW w:w="6285" w:type="dxa"/>
          </w:tcPr>
          <w:p w:rsidR="00C27B5D" w:rsidRDefault="00EB1F25" w:rsidP="00C27B5D">
            <w:pPr>
              <w:pStyle w:val="1"/>
              <w:outlineLvl w:val="0"/>
            </w:pPr>
            <w:bookmarkStart w:id="0" w:name="_Toc49721990"/>
            <w:r>
              <w:t>Description</w:t>
            </w:r>
            <w:bookmarkEnd w:id="0"/>
          </w:p>
          <w:p w:rsidR="00F448BC" w:rsidRPr="00E65D6E" w:rsidRDefault="00EB1F25" w:rsidP="00FF408C">
            <w:r>
              <w:t>No Data</w:t>
            </w:r>
          </w:p>
        </w:tc>
        <w:tc>
          <w:tcPr>
            <w:tcW w:w="4713" w:type="dxa"/>
            <w:vMerge/>
          </w:tcPr>
          <w:p w:rsidR="00F448BC" w:rsidRPr="00A33AA4" w:rsidRDefault="00F448BC" w:rsidP="00840CC7">
            <w:pPr>
              <w:pStyle w:val="3"/>
            </w:pPr>
          </w:p>
        </w:tc>
      </w:tr>
    </w:tbl>
    <w:p w:rsidR="00F25CD7" w:rsidRDefault="00F25CD7">
      <w:r>
        <w:br w:type="page"/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:rsidTr="00DD03CF">
        <w:tc>
          <w:tcPr>
            <w:tcW w:w="11016" w:type="dxa"/>
          </w:tcPr>
          <w:p w:rsidR="00343025" w:rsidRDefault="00EB1F25" w:rsidP="00343025">
            <w:pPr>
              <w:pStyle w:val="1"/>
              <w:outlineLvl w:val="0"/>
            </w:pPr>
            <w:bookmarkStart w:id="1" w:name="_Toc243733140"/>
            <w:bookmarkStart w:id="2" w:name="_Toc245020107"/>
            <w:bookmarkStart w:id="3" w:name="_Toc245020139"/>
            <w:bookmarkStart w:id="4" w:name="_Toc49721991"/>
            <w:r>
              <w:lastRenderedPageBreak/>
              <w:t>Assumptions</w:t>
            </w:r>
            <w:bookmarkEnd w:id="4"/>
          </w:p>
          <w:p w:rsidR="00A96F2C" w:rsidRDefault="00A96F2C" w:rsidP="00A96F2C"/>
        </w:tc>
      </w:tr>
    </w:tbl>
    <w:p w:rsidR="00343025" w:rsidRDefault="00343025" w:rsidP="00B77317">
      <w:pPr>
        <w:pStyle w:val="1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:rsidTr="00ED5A01">
        <w:tc>
          <w:tcPr>
            <w:tcW w:w="11016" w:type="dxa"/>
          </w:tcPr>
          <w:p w:rsidR="00FF408C" w:rsidRDefault="00EB1F25" w:rsidP="00FF408C">
            <w:pPr>
              <w:pStyle w:val="1"/>
              <w:outlineLvl w:val="0"/>
            </w:pPr>
            <w:bookmarkStart w:id="5" w:name="_Toc49721992"/>
            <w:r>
              <w:t>Model Information</w:t>
            </w:r>
            <w:bookmarkEnd w:id="5"/>
          </w:p>
          <w:p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a9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:rsidTr="00077EA0">
                    <w:tc>
                      <w:tcPr>
                        <w:tcW w:w="8640" w:type="dxa"/>
                      </w:tcPr>
                      <w:p w:rsidR="00077EA0" w:rsidRDefault="00EB1F25" w:rsidP="00077EA0">
                        <w:pPr>
                          <w:jc w:val="center"/>
                          <w:rPr>
                            <w:rStyle w:val="a3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  <w:lang w:eastAsia="zh-CN"/>
                          </w:rPr>
                          <w:drawing>
                            <wp:inline distT="0" distB="0" distL="0" distR="0" wp14:anchorId="68D4AF4A" wp14:editId="42559182">
                              <wp:extent cx="5349240" cy="2805430"/>
                              <wp:effectExtent l="0" t="0" r="3810" b="0"/>
                              <wp:docPr id="4" name="图片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8054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16188" w:rsidRDefault="00EB1F25" w:rsidP="00C16188">
                  <w:pPr>
                    <w:jc w:val="center"/>
                    <w:rPr>
                      <w:rStyle w:val="a3"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a3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a3"/>
                      <w:noProof/>
                      <w:sz w:val="20"/>
                      <w:szCs w:val="20"/>
                    </w:rPr>
                    <w:t>Boeing 747-simple_thermal</w:t>
                  </w:r>
                </w:p>
                <w:p w:rsidR="00C16188" w:rsidRDefault="00EB1F25" w:rsidP="00EB1F25">
                  <w:pPr>
                    <w:jc w:val="center"/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a3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a3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Pr="0044448A" w:rsidRDefault="00EB1F25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a3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EB1F25" w:rsidP="0044448A">
                  <w:pPr>
                    <w:jc w:val="center"/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EB1F2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EB1F2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EB1F2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Default="00EB1F25" w:rsidP="0044448A">
                  <w:pPr>
                    <w:jc w:val="center"/>
                    <w:rPr>
                      <w:rStyle w:val="a3"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Split Line8</w:t>
                  </w:r>
                </w:p>
                <w:p w:rsidR="004B3022" w:rsidRPr="0044448A" w:rsidRDefault="00EB1F25" w:rsidP="0044448A">
                  <w:pPr>
                    <w:jc w:val="center"/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67BC0A15" wp14:editId="33DBAA03">
                        <wp:extent cx="1562735" cy="819785"/>
                        <wp:effectExtent l="0" t="0" r="0" b="0"/>
                        <wp:docPr id="5" name="图片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8197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Pr="0044448A" w:rsidRDefault="00EB1F2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EB1F25" w:rsidRDefault="00EB1F2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Mass:40.0923 kg</w:t>
                  </w:r>
                </w:p>
                <w:p w:rsidR="00EB1F25" w:rsidRDefault="00EB1F2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Volume:0.00520681 m^3</w:t>
                  </w:r>
                </w:p>
                <w:p w:rsidR="00EB1F25" w:rsidRDefault="00EB1F2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Density:7,699.98 kg/m^3</w:t>
                  </w:r>
                </w:p>
                <w:p w:rsidR="00EB1F25" w:rsidRDefault="00EB1F2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Weight:392.904 N</w:t>
                  </w:r>
                </w:p>
                <w:p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EB1F25" w:rsidRDefault="00EB1F2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rFonts w:hint="eastAsia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rFonts w:hint="eastAsia"/>
                      <w:b/>
                      <w:bCs/>
                      <w:noProof/>
                      <w:sz w:val="20"/>
                      <w:szCs w:val="20"/>
                    </w:rPr>
                    <w:t>D:\6-</w:t>
                  </w:r>
                  <w:r>
                    <w:rPr>
                      <w:rStyle w:val="a3"/>
                      <w:rFonts w:hint="eastAsia"/>
                      <w:b/>
                      <w:bCs/>
                      <w:noProof/>
                      <w:sz w:val="20"/>
                      <w:szCs w:val="20"/>
                    </w:rPr>
                    <w:t>代大工作</w:t>
                  </w:r>
                  <w:r>
                    <w:rPr>
                      <w:rStyle w:val="a3"/>
                      <w:rFonts w:hint="eastAsia"/>
                      <w:b/>
                      <w:bCs/>
                      <w:noProof/>
                      <w:sz w:val="20"/>
                      <w:szCs w:val="20"/>
                    </w:rPr>
                    <w:t>\3D Models\airplanes\Boeing 747-simple\thermal\Boeing 747-simple_thermal.SLDPRT</w:t>
                  </w:r>
                </w:p>
                <w:p w:rsidR="00C16188" w:rsidRPr="0044448A" w:rsidRDefault="00EB1F2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Aug 30 23:18:44 2020</w:t>
                  </w:r>
                </w:p>
              </w:tc>
            </w:tr>
          </w:tbl>
          <w:p w:rsidR="00FF408C" w:rsidRDefault="00FF408C" w:rsidP="00A96F2C"/>
        </w:tc>
      </w:tr>
    </w:tbl>
    <w:p w:rsidR="00FF408C" w:rsidRDefault="00FF408C" w:rsidP="00FF408C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5E294F" w:rsidTr="005E294F">
        <w:tc>
          <w:tcPr>
            <w:tcW w:w="11016" w:type="dxa"/>
          </w:tcPr>
          <w:p w:rsidR="00B35001" w:rsidRPr="00B35001" w:rsidRDefault="00EB1F25" w:rsidP="00B35001">
            <w:pPr>
              <w:pStyle w:val="1"/>
              <w:outlineLvl w:val="0"/>
            </w:pPr>
            <w:bookmarkStart w:id="6" w:name="_Toc49721993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374"/>
              <w:gridCol w:w="5380"/>
            </w:tblGrid>
            <w:tr w:rsidR="00B35001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EB1F25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EB1F2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Thermal 1</w:t>
                  </w:r>
                </w:p>
              </w:tc>
            </w:tr>
            <w:tr w:rsidR="00EB1F25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B1F25" w:rsidRDefault="00EB1F25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B1F25" w:rsidRDefault="00EB1F2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Thermal(Steady state)</w:t>
                  </w:r>
                </w:p>
              </w:tc>
            </w:tr>
            <w:tr w:rsidR="00EB1F25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B1F25" w:rsidRDefault="00EB1F25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B1F25" w:rsidRDefault="00EB1F2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EB1F25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B1F25" w:rsidRDefault="00EB1F25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B1F25" w:rsidRDefault="00EB1F2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FFEPlus</w:t>
                  </w:r>
                </w:p>
              </w:tc>
            </w:tr>
            <w:tr w:rsidR="00EB1F25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B1F25" w:rsidRDefault="00EB1F25" w:rsidP="005E294F">
                  <w:r>
                    <w:t>Solution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B1F25" w:rsidRDefault="00EB1F2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Steady state</w:t>
                  </w:r>
                </w:p>
              </w:tc>
            </w:tr>
            <w:tr w:rsidR="00EB1F25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B1F25" w:rsidRDefault="00EB1F25" w:rsidP="005E294F">
                  <w:r>
                    <w:t>Contact resistance defined?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B1F25" w:rsidRDefault="00EB1F2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</w:t>
                  </w:r>
                </w:p>
              </w:tc>
            </w:tr>
            <w:tr w:rsidR="00EB1F25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B1F25" w:rsidRDefault="00EB1F25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B1F25" w:rsidRDefault="00EB1F2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SOLIDWORKS document (D:\6-</w:t>
                  </w:r>
                  <w:r>
                    <w:rPr>
                      <w:rFonts w:hint="eastAsia"/>
                    </w:rPr>
                    <w:t>代大工作</w:t>
                  </w:r>
                  <w:r>
                    <w:rPr>
                      <w:rFonts w:hint="eastAsia"/>
                    </w:rPr>
                    <w:t>\3D Models\airplanes\Boeing 747-simple\thermal)</w:t>
                  </w:r>
                </w:p>
              </w:tc>
            </w:tr>
          </w:tbl>
          <w:p w:rsidR="005E294F" w:rsidRDefault="005E294F" w:rsidP="00A96F2C"/>
        </w:tc>
      </w:tr>
      <w:bookmarkEnd w:id="1"/>
      <w:bookmarkEnd w:id="2"/>
      <w:bookmarkEnd w:id="3"/>
    </w:tbl>
    <w:p w:rsidR="00F33129" w:rsidRDefault="00F33129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F33129" w:rsidTr="00E80CD9">
        <w:tc>
          <w:tcPr>
            <w:tcW w:w="11016" w:type="dxa"/>
          </w:tcPr>
          <w:p w:rsidR="00F33129" w:rsidRPr="00B35001" w:rsidRDefault="00EB1F25" w:rsidP="000A7C6B">
            <w:pPr>
              <w:pStyle w:val="1"/>
              <w:outlineLvl w:val="0"/>
            </w:pPr>
            <w:bookmarkStart w:id="7" w:name="_Toc49721994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379"/>
              <w:gridCol w:w="5375"/>
            </w:tblGrid>
            <w:tr w:rsidR="00F33129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EB1F25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EB1F2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EB1F25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B1F25" w:rsidRDefault="00EB1F25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B1F25" w:rsidRDefault="00EB1F25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EB1F25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B1F25" w:rsidRDefault="00EB1F25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B1F25" w:rsidRDefault="00EB1F2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EB1F25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B1F25" w:rsidRDefault="00EB1F25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B1F25" w:rsidRDefault="00EB1F25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EB1F25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B1F25" w:rsidRDefault="00EB1F25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B1F25" w:rsidRDefault="00EB1F2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:rsidR="00F33129" w:rsidRDefault="00F33129" w:rsidP="000A7C6B"/>
        </w:tc>
      </w:tr>
    </w:tbl>
    <w:p w:rsidR="00E80CD9" w:rsidRDefault="00E80CD9" w:rsidP="00076F1F"/>
    <w:tbl>
      <w:tblPr>
        <w:tblStyle w:val="a9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:rsidTr="005273D5">
        <w:trPr>
          <w:trHeight w:val="4158"/>
        </w:trPr>
        <w:tc>
          <w:tcPr>
            <w:tcW w:w="11136" w:type="dxa"/>
          </w:tcPr>
          <w:p w:rsidR="00E80CD9" w:rsidRPr="00AC3438" w:rsidRDefault="00EB1F25" w:rsidP="000A7C6B">
            <w:pPr>
              <w:pStyle w:val="1"/>
              <w:outlineLvl w:val="0"/>
            </w:pPr>
            <w:bookmarkStart w:id="8" w:name="_Toc243733144"/>
            <w:bookmarkStart w:id="9" w:name="_Toc245020112"/>
            <w:bookmarkStart w:id="10" w:name="_Toc245020144"/>
            <w:bookmarkStart w:id="11" w:name="_Toc49721995"/>
            <w:r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EB1F25" w:rsidP="000A7C6B">
                  <w:pPr>
                    <w:jc w:val="center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EB1F25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EB1F25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:rsidR="00E80CD9" w:rsidRPr="00577134" w:rsidRDefault="00EB1F25" w:rsidP="000A7C6B">
                  <w:pPr>
                    <w:jc w:val="center"/>
                    <w:rPr>
                      <w:rStyle w:val="a3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  <w:lang w:eastAsia="zh-CN"/>
                    </w:rPr>
                    <w:drawing>
                      <wp:inline distT="0" distB="0" distL="0" distR="0" wp14:anchorId="0D15FB87" wp14:editId="1F5F13A1">
                        <wp:extent cx="1904365" cy="998855"/>
                        <wp:effectExtent l="0" t="0" r="635" b="0"/>
                        <wp:docPr id="6" name="图片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998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1-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EB1F25" w:rsidP="000A7C6B">
                        <w:pPr>
                          <w:jc w:val="right"/>
                          <w:rPr>
                            <w:rStyle w:val="a3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EB1F2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Alloy Steel</w:t>
                        </w:r>
                      </w:p>
                    </w:tc>
                  </w:tr>
                  <w:tr w:rsidR="00EB1F25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B1F25" w:rsidRDefault="00EB1F25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B1F25" w:rsidRDefault="00EB1F2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EB1F25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B1F25" w:rsidRDefault="00EB1F25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B1F25" w:rsidRDefault="00EB1F2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Max von Mises Stress</w:t>
                        </w:r>
                      </w:p>
                    </w:tc>
                  </w:tr>
                  <w:tr w:rsidR="00EB1F25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B1F25" w:rsidRDefault="00EB1F25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Thermal conductivity: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B1F25" w:rsidRDefault="00EB1F2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50 W/(m.K)</w:t>
                        </w:r>
                      </w:p>
                    </w:tc>
                  </w:tr>
                  <w:tr w:rsidR="00EB1F25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B1F25" w:rsidRDefault="00EB1F25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Specific heat: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B1F25" w:rsidRDefault="00EB1F2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460 J/(kg.K)</w:t>
                        </w:r>
                      </w:p>
                    </w:tc>
                  </w:tr>
                  <w:tr w:rsidR="00EB1F25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B1F25" w:rsidRDefault="00EB1F25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B1F25" w:rsidRDefault="00EB1F2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7,700 kg/m^3</w:t>
                        </w:r>
                      </w:p>
                    </w:tc>
                  </w:tr>
                </w:tbl>
                <w:p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:rsidR="00E80CD9" w:rsidRPr="00577134" w:rsidRDefault="00EB1F2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>SolidBody 1(Split Line8)(Boeing 747-simple_thermal)</w:t>
                  </w:r>
                </w:p>
              </w:tc>
            </w:tr>
            <w:tr w:rsidR="00E80CD9" w:rsidRPr="000841BF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:rsidR="00E80CD9" w:rsidRPr="000841BF" w:rsidRDefault="00EB1F25" w:rsidP="000A7C6B">
                  <w:pPr>
                    <w:rPr>
                      <w:rStyle w:val="a3"/>
                      <w:sz w:val="20"/>
                      <w:szCs w:val="20"/>
                    </w:rPr>
                  </w:pPr>
                  <w:r>
                    <w:rPr>
                      <w:rStyle w:val="a3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:rsidR="00E80CD9" w:rsidRDefault="00E80CD9" w:rsidP="000A7C6B"/>
        </w:tc>
      </w:tr>
      <w:bookmarkEnd w:id="8"/>
      <w:bookmarkEnd w:id="9"/>
      <w:bookmarkEnd w:id="10"/>
    </w:tbl>
    <w:p w:rsidR="005273D5" w:rsidRDefault="005273D5" w:rsidP="006518B5"/>
    <w:tbl>
      <w:tblPr>
        <w:tblStyle w:val="a9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:rsidTr="00452CBC">
        <w:tc>
          <w:tcPr>
            <w:tcW w:w="11016" w:type="dxa"/>
          </w:tcPr>
          <w:p w:rsidR="005273D5" w:rsidRPr="00AF1A58" w:rsidRDefault="00EB1F25" w:rsidP="000A7C6B">
            <w:pPr>
              <w:pStyle w:val="1"/>
              <w:outlineLvl w:val="0"/>
              <w:rPr>
                <w:b w:val="0"/>
                <w:bCs w:val="0"/>
              </w:rPr>
            </w:pPr>
            <w:bookmarkStart w:id="12" w:name="_Toc49721996"/>
            <w:r>
              <w:rPr>
                <w:rStyle w:val="a3"/>
              </w:rPr>
              <w:lastRenderedPageBreak/>
              <w:t>Thermal Loads</w:t>
            </w:r>
            <w:bookmarkEnd w:id="12"/>
          </w:p>
          <w:p w:rsidR="005273D5" w:rsidRDefault="005273D5" w:rsidP="00840CC7">
            <w:pPr>
              <w:pStyle w:val="3"/>
            </w:pPr>
          </w:p>
          <w:tbl>
            <w:tblPr>
              <w:tblStyle w:val="-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EB1F25" w:rsidTr="0084373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EB1F25" w:rsidRPr="004E282D" w:rsidRDefault="00EB1F25" w:rsidP="005A5DC6">
                  <w:pPr>
                    <w:jc w:val="center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EB1F25" w:rsidRPr="004E282D" w:rsidRDefault="00EB1F25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EB1F25" w:rsidRPr="004E282D" w:rsidRDefault="00EB1F25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Load Details</w:t>
                  </w:r>
                </w:p>
              </w:tc>
            </w:tr>
            <w:tr w:rsidR="00EB1F25" w:rsidTr="00EB1F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  <w:bottom w:val="single" w:sz="18" w:space="0" w:color="C0504D" w:themeColor="accent2"/>
                  </w:tcBorders>
                  <w:vAlign w:val="center"/>
                </w:tcPr>
                <w:p w:rsidR="00EB1F25" w:rsidRPr="00F42DD1" w:rsidRDefault="00EB1F25" w:rsidP="005A5DC6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t>Temperature-1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  <w:bottom w:val="single" w:sz="18" w:space="0" w:color="C0504D" w:themeColor="accent2"/>
                  </w:tcBorders>
                </w:tcPr>
                <w:p w:rsidR="00EB1F25" w:rsidRPr="006208CB" w:rsidRDefault="00EB1F25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  <w:lang w:eastAsia="zh-CN"/>
                    </w:rPr>
                    <w:drawing>
                      <wp:inline distT="0" distB="0" distL="0" distR="0" wp14:anchorId="1D80DA10" wp14:editId="733A51BB">
                        <wp:extent cx="1907540" cy="1000760"/>
                        <wp:effectExtent l="0" t="0" r="0" b="8890"/>
                        <wp:docPr id="7" name="图片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000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1-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EB1F25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EB1F25" w:rsidRPr="00BE6656" w:rsidRDefault="00EB1F25" w:rsidP="003F2268">
                        <w:pPr>
                          <w:jc w:val="right"/>
                          <w:rPr>
                            <w:rStyle w:val="a3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EB1F25" w:rsidRPr="00B77EA3" w:rsidRDefault="00EB1F25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10 face(s)</w:t>
                        </w:r>
                      </w:p>
                    </w:tc>
                  </w:tr>
                  <w:tr w:rsidR="00EB1F25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EB1F25" w:rsidRDefault="00EB1F25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Temperature: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EB1F25" w:rsidRDefault="00EB1F25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120 Celsius</w:t>
                        </w:r>
                      </w:p>
                    </w:tc>
                  </w:tr>
                </w:tbl>
                <w:p w:rsidR="00EB1F25" w:rsidRDefault="00EB1F25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</w:rPr>
                  </w:pPr>
                </w:p>
              </w:tc>
            </w:tr>
            <w:tr w:rsidR="00EB1F25" w:rsidTr="00CC04E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:rsidR="00EB1F25" w:rsidRPr="00F42DD1" w:rsidRDefault="00EB1F25" w:rsidP="00CC04EB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t>Temperature-2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:rsidR="00EB1F25" w:rsidRPr="006208CB" w:rsidRDefault="00EB1F25" w:rsidP="00CC04E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  <w:lang w:eastAsia="zh-CN"/>
                    </w:rPr>
                    <w:drawing>
                      <wp:inline distT="0" distB="0" distL="0" distR="0" wp14:anchorId="1F5E5C6F" wp14:editId="020CDE94">
                        <wp:extent cx="1907540" cy="1000760"/>
                        <wp:effectExtent l="0" t="0" r="0" b="8890"/>
                        <wp:docPr id="8" name="图片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000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1-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EB1F25" w:rsidTr="00CC04EB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EB1F25" w:rsidRPr="00BE6656" w:rsidRDefault="00EB1F25" w:rsidP="00CC04EB">
                        <w:pPr>
                          <w:jc w:val="right"/>
                          <w:rPr>
                            <w:rStyle w:val="a3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EB1F25" w:rsidRPr="00B77EA3" w:rsidRDefault="00EB1F25" w:rsidP="00CC04E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7 face(s)</w:t>
                        </w:r>
                      </w:p>
                    </w:tc>
                  </w:tr>
                  <w:tr w:rsidR="00EB1F25" w:rsidTr="00CC04EB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EB1F25" w:rsidRDefault="00EB1F25" w:rsidP="00CC04EB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Temperature: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EB1F25" w:rsidRDefault="00EB1F25" w:rsidP="00CC04E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70 Celsius</w:t>
                        </w:r>
                      </w:p>
                    </w:tc>
                  </w:tr>
                </w:tbl>
                <w:p w:rsidR="00EB1F25" w:rsidRDefault="00EB1F25" w:rsidP="00CC04E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</w:rPr>
                  </w:pPr>
                </w:p>
              </w:tc>
            </w:tr>
            <w:tr w:rsidR="00EB1F25" w:rsidTr="00CC04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:rsidR="00EB1F25" w:rsidRPr="00F42DD1" w:rsidRDefault="00EB1F25" w:rsidP="00CC04EB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t>Temperature-3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:rsidR="00EB1F25" w:rsidRPr="006208CB" w:rsidRDefault="00EB1F25" w:rsidP="00CC04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  <w:lang w:eastAsia="zh-CN"/>
                    </w:rPr>
                    <w:drawing>
                      <wp:inline distT="0" distB="0" distL="0" distR="0" wp14:anchorId="42C3757C" wp14:editId="5F7EE5D9">
                        <wp:extent cx="1907540" cy="1000760"/>
                        <wp:effectExtent l="0" t="0" r="0" b="8890"/>
                        <wp:docPr id="9" name="图片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000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1-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EB1F25" w:rsidTr="00CC04EB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EB1F25" w:rsidRPr="00BE6656" w:rsidRDefault="00EB1F25" w:rsidP="00CC04EB">
                        <w:pPr>
                          <w:jc w:val="right"/>
                          <w:rPr>
                            <w:rStyle w:val="a3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EB1F25" w:rsidRPr="00B77EA3" w:rsidRDefault="00EB1F25" w:rsidP="00CC04E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EB1F25" w:rsidTr="00CC04EB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EB1F25" w:rsidRDefault="00EB1F25" w:rsidP="00CC04EB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Temperature: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EB1F25" w:rsidRDefault="00EB1F25" w:rsidP="00CC04E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90 Celsius</w:t>
                        </w:r>
                      </w:p>
                    </w:tc>
                  </w:tr>
                </w:tbl>
                <w:p w:rsidR="00EB1F25" w:rsidRDefault="00EB1F25" w:rsidP="00CC04E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</w:rPr>
                  </w:pPr>
                </w:p>
              </w:tc>
            </w:tr>
            <w:tr w:rsidR="00EB1F25" w:rsidTr="00CC04E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:rsidR="00EB1F25" w:rsidRPr="00F42DD1" w:rsidRDefault="00EB1F25" w:rsidP="00CC04EB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t>Temperature-4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:rsidR="00EB1F25" w:rsidRPr="006208CB" w:rsidRDefault="00EB1F25" w:rsidP="00CC04E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  <w:lang w:eastAsia="zh-CN"/>
                    </w:rPr>
                    <w:drawing>
                      <wp:inline distT="0" distB="0" distL="0" distR="0" wp14:anchorId="22449179" wp14:editId="3B8D880E">
                        <wp:extent cx="1907540" cy="1000760"/>
                        <wp:effectExtent l="0" t="0" r="0" b="8890"/>
                        <wp:docPr id="10" name="图片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000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1-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EB1F25" w:rsidTr="00CC04EB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EB1F25" w:rsidRPr="00BE6656" w:rsidRDefault="00EB1F25" w:rsidP="00CC04EB">
                        <w:pPr>
                          <w:jc w:val="right"/>
                          <w:rPr>
                            <w:rStyle w:val="a3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EB1F25" w:rsidRPr="00B77EA3" w:rsidRDefault="00EB1F25" w:rsidP="00CC04E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5 face(s)</w:t>
                        </w:r>
                      </w:p>
                    </w:tc>
                  </w:tr>
                  <w:tr w:rsidR="00EB1F25" w:rsidTr="00CC04EB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EB1F25" w:rsidRDefault="00EB1F25" w:rsidP="00CC04EB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Temperature: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EB1F25" w:rsidRDefault="00EB1F25" w:rsidP="00CC04E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30 Celsius</w:t>
                        </w:r>
                      </w:p>
                    </w:tc>
                  </w:tr>
                </w:tbl>
                <w:p w:rsidR="00EB1F25" w:rsidRDefault="00EB1F25" w:rsidP="00CC04E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</w:rPr>
                  </w:pPr>
                </w:p>
              </w:tc>
            </w:tr>
          </w:tbl>
          <w:p w:rsidR="005273D5" w:rsidRDefault="005273D5" w:rsidP="000A7C6B">
            <w:pPr>
              <w:rPr>
                <w:rStyle w:val="a3"/>
              </w:rPr>
            </w:pPr>
          </w:p>
        </w:tc>
      </w:tr>
    </w:tbl>
    <w:p w:rsidR="00104BD8" w:rsidRDefault="00104BD8" w:rsidP="006936A0"/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104BD8" w:rsidRDefault="00EB1F25" w:rsidP="000A7C6B">
            <w:pPr>
              <w:pStyle w:val="1"/>
              <w:outlineLvl w:val="0"/>
            </w:pPr>
            <w:bookmarkStart w:id="13" w:name="_Toc49721997"/>
            <w:r>
              <w:t>Contact Information</w:t>
            </w:r>
            <w:bookmarkEnd w:id="13"/>
          </w:p>
          <w:p w:rsidR="00104BD8" w:rsidRDefault="00EB1F25" w:rsidP="000A7C6B">
            <w:r>
              <w:t>No Data</w:t>
            </w:r>
          </w:p>
          <w:p w:rsidR="00104BD8" w:rsidRDefault="00104BD8" w:rsidP="000A7C6B">
            <w:pPr>
              <w:rPr>
                <w:rStyle w:val="A30"/>
              </w:rPr>
            </w:pPr>
          </w:p>
          <w:p w:rsidR="00104BD8" w:rsidRDefault="00104BD8" w:rsidP="000A7C6B"/>
        </w:tc>
      </w:tr>
    </w:tbl>
    <w:p w:rsidR="00A61A59" w:rsidRDefault="00A61A59" w:rsidP="006936A0"/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A61A59" w:rsidRDefault="00EB1F25" w:rsidP="000A7C6B">
            <w:pPr>
              <w:pStyle w:val="1"/>
              <w:outlineLvl w:val="0"/>
            </w:pPr>
            <w:bookmarkStart w:id="14" w:name="_Toc49721998"/>
            <w:r>
              <w:lastRenderedPageBreak/>
              <w:t>Mesh information</w:t>
            </w:r>
            <w:bookmarkEnd w:id="14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EB1F25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EB1F2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EB1F25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B1F25" w:rsidRDefault="00EB1F25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B1F25" w:rsidRDefault="00EB1F2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Standard mesh</w:t>
                  </w:r>
                </w:p>
              </w:tc>
            </w:tr>
            <w:tr w:rsidR="00EB1F25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B1F25" w:rsidRDefault="00EB1F25" w:rsidP="00C16188">
                  <w:r>
                    <w:t xml:space="preserve">Automatic Transition: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B1F25" w:rsidRDefault="00EB1F2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B1F25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B1F25" w:rsidRDefault="00EB1F25" w:rsidP="00C16188">
                  <w:r>
                    <w:t xml:space="preserve">Include Mesh Auto Loops: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B1F25" w:rsidRDefault="00EB1F2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B1F25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B1F25" w:rsidRDefault="00EB1F25" w:rsidP="00C16188">
                  <w:r>
                    <w:t>Jacobian points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B1F25" w:rsidRDefault="00EB1F2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 Points</w:t>
                  </w:r>
                </w:p>
              </w:tc>
            </w:tr>
            <w:tr w:rsidR="00EB1F25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B1F25" w:rsidRDefault="00EB1F25" w:rsidP="00C16188">
                  <w:r>
                    <w:t>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B1F25" w:rsidRDefault="00EB1F2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17.3362 mm</w:t>
                  </w:r>
                </w:p>
              </w:tc>
            </w:tr>
            <w:tr w:rsidR="00EB1F25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B1F25" w:rsidRDefault="00EB1F25" w:rsidP="00C16188">
                  <w:r>
                    <w:t>Tolerance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B1F25" w:rsidRDefault="00EB1F2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0.866811 mm</w:t>
                  </w:r>
                </w:p>
              </w:tc>
            </w:tr>
            <w:tr w:rsidR="00EB1F25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B1F25" w:rsidRDefault="00EB1F25" w:rsidP="00C16188">
                  <w:r>
                    <w:t>Mesh Quality Plot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B1F25" w:rsidRDefault="00EB1F2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:rsidR="00690657" w:rsidRDefault="00690657" w:rsidP="00690657"/>
          <w:p w:rsidR="00A9531D" w:rsidRPr="00690657" w:rsidRDefault="00EB1F25" w:rsidP="00690657">
            <w:pPr>
              <w:pStyle w:val="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EB1F25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EB1F2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18953</w:t>
                  </w:r>
                </w:p>
              </w:tc>
            </w:tr>
            <w:tr w:rsidR="00EB1F25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B1F25" w:rsidRDefault="00EB1F25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B1F25" w:rsidRDefault="00EB1F2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10718</w:t>
                  </w:r>
                </w:p>
              </w:tc>
            </w:tr>
            <w:tr w:rsidR="00EB1F25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B1F25" w:rsidRDefault="00EB1F25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B1F25" w:rsidRDefault="00EB1F2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37.174</w:t>
                  </w:r>
                </w:p>
              </w:tc>
            </w:tr>
            <w:tr w:rsidR="00EB1F25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B1F25" w:rsidRDefault="00EB1F25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B1F25" w:rsidRDefault="00EB1F2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78.7</w:t>
                  </w:r>
                </w:p>
              </w:tc>
            </w:tr>
            <w:tr w:rsidR="00EB1F25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B1F25" w:rsidRDefault="00EB1F25" w:rsidP="00C16188">
                  <w:r>
                    <w:t>%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B1F25" w:rsidRDefault="00EB1F2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1.79</w:t>
                  </w:r>
                </w:p>
              </w:tc>
            </w:tr>
            <w:tr w:rsidR="00EB1F25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B1F25" w:rsidRDefault="00EB1F25" w:rsidP="00C16188">
                  <w:r>
                    <w:t>% of distorted elements(Jacobian)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B1F25" w:rsidRDefault="00EB1F2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EB1F25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B1F25" w:rsidRDefault="00EB1F25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B1F25" w:rsidRDefault="00EB1F2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00:00:41</w:t>
                  </w:r>
                </w:p>
              </w:tc>
            </w:tr>
            <w:tr w:rsidR="00EB1F25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B1F25" w:rsidRDefault="00EB1F25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B1F25" w:rsidRDefault="00EB1F2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803B1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8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vAlign w:val="center"/>
                </w:tcPr>
                <w:p w:rsidR="00D803B1" w:rsidRDefault="00EB1F25" w:rsidP="00D803B1">
                  <w:pPr>
                    <w:jc w:val="center"/>
                  </w:pPr>
                  <w:r>
                    <w:rPr>
                      <w:noProof/>
                      <w:lang w:eastAsia="zh-CN"/>
                    </w:rPr>
                    <w:lastRenderedPageBreak/>
                    <w:drawing>
                      <wp:inline distT="0" distB="0" distL="0" distR="0" wp14:anchorId="3FA9444C" wp14:editId="5BADEED3">
                        <wp:extent cx="6711315" cy="3520440"/>
                        <wp:effectExtent l="0" t="0" r="0" b="3810"/>
                        <wp:docPr id="11" name="图片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1315" cy="3520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1A59" w:rsidRPr="00F077CB" w:rsidRDefault="00A61A59" w:rsidP="000A7C6B"/>
        </w:tc>
      </w:tr>
    </w:tbl>
    <w:p w:rsidR="002C53F9" w:rsidRDefault="002C53F9" w:rsidP="006936A0"/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2C53F9" w:rsidRDefault="00EB1F25" w:rsidP="000A7C6B">
            <w:pPr>
              <w:pStyle w:val="1"/>
              <w:outlineLvl w:val="0"/>
            </w:pPr>
            <w:bookmarkStart w:id="15" w:name="_Toc49721999"/>
            <w:r>
              <w:t>Sensor Details</w:t>
            </w:r>
            <w:bookmarkEnd w:id="15"/>
          </w:p>
          <w:p w:rsidR="002C53F9" w:rsidRPr="00F077CB" w:rsidRDefault="00EB1F25" w:rsidP="000A7C6B">
            <w:r>
              <w:t>No Data</w:t>
            </w:r>
          </w:p>
        </w:tc>
      </w:tr>
    </w:tbl>
    <w:p w:rsidR="00EC2432" w:rsidRDefault="00EC2432" w:rsidP="00940093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C2432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EC2432" w:rsidRDefault="00EB1F25" w:rsidP="000A7C6B">
            <w:pPr>
              <w:pStyle w:val="1"/>
              <w:outlineLvl w:val="0"/>
            </w:pPr>
            <w:bookmarkStart w:id="16" w:name="_Toc243733152"/>
            <w:bookmarkStart w:id="17" w:name="_Toc245020120"/>
            <w:bookmarkStart w:id="18" w:name="_Toc245020152"/>
            <w:bookmarkStart w:id="19" w:name="_Toc49722000"/>
            <w:r>
              <w:lastRenderedPageBreak/>
              <w:t>Study Results</w:t>
            </w:r>
            <w:bookmarkEnd w:id="19"/>
          </w:p>
          <w:p w:rsidR="00EC2432" w:rsidRPr="000B04D4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627"/>
              <w:gridCol w:w="3519"/>
              <w:gridCol w:w="2284"/>
              <w:gridCol w:w="2324"/>
            </w:tblGrid>
            <w:tr w:rsidR="00012697" w:rsidTr="00A856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C2432" w:rsidRDefault="00EB1F25" w:rsidP="000A7C6B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C2432" w:rsidRDefault="00EB1F2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C2432" w:rsidRDefault="00EB1F2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EC2432" w:rsidRDefault="00EB1F2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EC2432" w:rsidTr="00A856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C2432" w:rsidRPr="004D2956" w:rsidRDefault="00EB1F25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Thermal1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C2432" w:rsidRPr="004D2956" w:rsidRDefault="00EB1F2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TEMP: Temperature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B1F25" w:rsidRDefault="00EB1F2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30.000    Celsius</w:t>
                  </w:r>
                </w:p>
                <w:p w:rsidR="00EC2432" w:rsidRPr="004D2956" w:rsidRDefault="00EB1F2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8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B1F25" w:rsidRDefault="00EB1F2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120.000   Celsius</w:t>
                  </w:r>
                </w:p>
                <w:p w:rsidR="00EC2432" w:rsidRPr="004D2956" w:rsidRDefault="00EB1F2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94</w:t>
                  </w:r>
                </w:p>
              </w:tc>
            </w:tr>
            <w:tr w:rsidR="00EC2432" w:rsidTr="00A8563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EC2432" w:rsidRDefault="00EB1F25" w:rsidP="000A7C6B">
                  <w:pPr>
                    <w:jc w:val="center"/>
                    <w:rPr>
                      <w:rStyle w:val="a3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  <w:lang w:eastAsia="zh-CN"/>
                    </w:rPr>
                    <w:drawing>
                      <wp:inline distT="0" distB="0" distL="0" distR="0" wp14:anchorId="3AAFFEFA" wp14:editId="0CD58CFF">
                        <wp:extent cx="6858000" cy="3597275"/>
                        <wp:effectExtent l="0" t="0" r="0" b="3175"/>
                        <wp:docPr id="12" name="图片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97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C2432" w:rsidRPr="004D2956" w:rsidRDefault="00EB1F25" w:rsidP="000A7C6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Boeing 747-simple_thermal-Thermal 1-Thermal-Thermal1</w:t>
                  </w:r>
                </w:p>
              </w:tc>
            </w:tr>
          </w:tbl>
          <w:p w:rsidR="00EC2432" w:rsidRPr="000B04D4" w:rsidRDefault="00EC2432" w:rsidP="000A7C6B"/>
          <w:bookmarkEnd w:id="16"/>
          <w:bookmarkEnd w:id="17"/>
          <w:bookmarkEnd w:id="18"/>
          <w:p w:rsidR="00EC2432" w:rsidRDefault="00EC2432" w:rsidP="000A7C6B"/>
        </w:tc>
      </w:tr>
    </w:tbl>
    <w:p w:rsidR="000B1701" w:rsidRDefault="000B1701" w:rsidP="000B1701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B1701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0B1701" w:rsidRDefault="00EB1F25" w:rsidP="00EB1F25">
            <w:pPr>
              <w:pStyle w:val="1"/>
            </w:pPr>
            <w:bookmarkStart w:id="20" w:name="_Toc49722001"/>
            <w:r>
              <w:t>Conclusion</w:t>
            </w:r>
            <w:bookmarkEnd w:id="20"/>
          </w:p>
        </w:tc>
      </w:tr>
    </w:tbl>
    <w:p w:rsidR="00AC3438" w:rsidRPr="00AC3438" w:rsidRDefault="00AC3438" w:rsidP="00FE0924">
      <w:bookmarkStart w:id="21" w:name="_GoBack"/>
      <w:bookmarkEnd w:id="21"/>
    </w:p>
    <w:sectPr w:rsidR="00AC3438" w:rsidRPr="00AC3438" w:rsidSect="00EB1F25">
      <w:footerReference w:type="default" r:id="rId17"/>
      <w:footerReference w:type="first" r:id="rId1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F25" w:rsidRDefault="00EB1F25" w:rsidP="00F25CD7">
      <w:pPr>
        <w:spacing w:after="0" w:line="240" w:lineRule="auto"/>
      </w:pPr>
      <w:r>
        <w:separator/>
      </w:r>
    </w:p>
  </w:endnote>
  <w:endnote w:type="continuationSeparator" w:id="0">
    <w:p w:rsidR="00EB1F25" w:rsidRDefault="00EB1F25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1"/>
      <w:gridCol w:w="3968"/>
      <w:gridCol w:w="4580"/>
      <w:gridCol w:w="557"/>
    </w:tblGrid>
    <w:tr w:rsidR="00DC4D2F" w:rsidTr="003E1AE9">
      <w:tc>
        <w:tcPr>
          <w:tcW w:w="867" w:type="pct"/>
        </w:tcPr>
        <w:p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  <w:lang w:eastAsia="zh-CN"/>
            </w:rPr>
            <w:drawing>
              <wp:inline distT="0" distB="0" distL="0" distR="0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:rsidR="00DC4D2F" w:rsidRDefault="00EB1F25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:rsidR="00DC4D2F" w:rsidRDefault="00EB1F25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Boeing 747-simple_thermal</w:t>
          </w:r>
        </w:p>
      </w:tc>
      <w:tc>
        <w:tcPr>
          <w:tcW w:w="0" w:type="auto"/>
          <w:vAlign w:val="bottom"/>
        </w:tcPr>
        <w:p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B1F25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</w:tr>
  </w:tbl>
  <w:p w:rsidR="00DC4D2F" w:rsidRPr="00BF0BC4" w:rsidRDefault="00DC4D2F" w:rsidP="00BF0BC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:rsidTr="00BF0BC4">
      <w:tc>
        <w:tcPr>
          <w:tcW w:w="1908" w:type="dxa"/>
        </w:tcPr>
        <w:p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  <w:lang w:eastAsia="zh-CN"/>
            </w:rPr>
            <w:drawing>
              <wp:inline distT="0" distB="0" distL="0" distR="0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:rsidR="00DC4D2F" w:rsidRDefault="00EB1F25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:rsidR="00DC4D2F" w:rsidRDefault="00EB1F25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Boeing 747-simple_thermal</w:t>
          </w:r>
        </w:p>
      </w:tc>
      <w:tc>
        <w:tcPr>
          <w:tcW w:w="360" w:type="dxa"/>
          <w:vAlign w:val="bottom"/>
        </w:tcPr>
        <w:p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B1F25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F25" w:rsidRDefault="00EB1F25" w:rsidP="00F25CD7">
      <w:pPr>
        <w:spacing w:after="0" w:line="240" w:lineRule="auto"/>
      </w:pPr>
      <w:r>
        <w:separator/>
      </w:r>
    </w:p>
  </w:footnote>
  <w:footnote w:type="continuationSeparator" w:id="0">
    <w:p w:rsidR="00EB1F25" w:rsidRDefault="00EB1F25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F25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B1F25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47015"/>
  <w15:docId w15:val="{B6B38ED9-D9E3-40C6-AC50-0527E644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a3">
    <w:name w:val="Strong"/>
    <w:basedOn w:val="a0"/>
    <w:uiPriority w:val="22"/>
    <w:qFormat/>
    <w:rsid w:val="00BB5A1B"/>
    <w:rPr>
      <w:b/>
      <w:bCs/>
    </w:rPr>
  </w:style>
  <w:style w:type="paragraph" w:styleId="a4">
    <w:name w:val="No Spacing"/>
    <w:uiPriority w:val="1"/>
    <w:qFormat/>
    <w:rsid w:val="00BB5A1B"/>
    <w:pPr>
      <w:spacing w:after="0" w:line="240" w:lineRule="auto"/>
    </w:pPr>
  </w:style>
  <w:style w:type="paragraph" w:styleId="TOC">
    <w:name w:val="TOC Heading"/>
    <w:basedOn w:val="1"/>
    <w:next w:val="a"/>
    <w:uiPriority w:val="39"/>
    <w:unhideWhenUsed/>
    <w:qFormat/>
    <w:rsid w:val="00BB5A1B"/>
    <w:pPr>
      <w:outlineLvl w:val="9"/>
    </w:pPr>
  </w:style>
  <w:style w:type="paragraph" w:styleId="a5">
    <w:name w:val="header"/>
    <w:basedOn w:val="a"/>
    <w:link w:val="a6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F25CD7"/>
  </w:style>
  <w:style w:type="paragraph" w:styleId="a7">
    <w:name w:val="footer"/>
    <w:basedOn w:val="a"/>
    <w:link w:val="a8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F25CD7"/>
  </w:style>
  <w:style w:type="table" w:styleId="a9">
    <w:name w:val="Table Grid"/>
    <w:basedOn w:val="a1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批注框文本 字符"/>
    <w:basedOn w:val="a0"/>
    <w:link w:val="aa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a1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3">
    <w:name w:val="Light List Accent 3"/>
    <w:basedOn w:val="a1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0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ac">
    <w:name w:val="Hyperlink"/>
    <w:basedOn w:val="a0"/>
    <w:uiPriority w:val="99"/>
    <w:unhideWhenUsed/>
    <w:rsid w:val="00F801E6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toc 8"/>
    <w:basedOn w:val="a"/>
    <w:next w:val="a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ae">
    <w:name w:val="文档结构图 字符"/>
    <w:basedOn w:val="a0"/>
    <w:link w:val="ad"/>
    <w:uiPriority w:val="99"/>
    <w:semiHidden/>
    <w:rsid w:val="00FE0924"/>
    <w:rPr>
      <w:rFonts w:ascii="Tahoma" w:hAnsi="Tahoma" w:cs="Tahoma"/>
      <w:sz w:val="16"/>
      <w:szCs w:val="16"/>
    </w:rPr>
  </w:style>
  <w:style w:type="table" w:styleId="-4">
    <w:name w:val="Light List Accent 4"/>
    <w:basedOn w:val="a1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a1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1">
    <w:name w:val="Medium Grid 2 Accent 1"/>
    <w:basedOn w:val="a1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a1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6">
    <w:name w:val="Medium Grid 1 Accent 6"/>
    <w:basedOn w:val="a1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5">
    <w:name w:val="Light Shading Accent 5"/>
    <w:basedOn w:val="a1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0">
    <w:name w:val="Light Shading Accent 4"/>
    <w:basedOn w:val="a1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A5BBA-F1F1-4444-9331-2296E1160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0</TotalTime>
  <Pages>7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Hai</dc:creator>
  <cp:lastModifiedBy>Hai</cp:lastModifiedBy>
  <cp:revision>1</cp:revision>
  <dcterms:created xsi:type="dcterms:W3CDTF">2020-08-30T21:19:00Z</dcterms:created>
  <dcterms:modified xsi:type="dcterms:W3CDTF">2020-08-30T21:19:00Z</dcterms:modified>
</cp:coreProperties>
</file>